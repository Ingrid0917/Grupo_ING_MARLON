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Realizar Venta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Vendedor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10122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Describe el proceso que realiza una venta de uno o varios productos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prosa como procede completo</w:t>
      </w:r>
    </w:p>
    <w:p w:rsidR="00FA39B2" w:rsidRDefault="00FA39B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FE0AC1" w:rsidRDefault="00FE0AC1" w:rsidP="00FE0AC1">
      <w:pPr>
        <w:ind w:left="360"/>
        <w:jc w:val="both"/>
        <w:rPr>
          <w:rFonts w:ascii="Arial" w:hAnsi="Arial"/>
          <w:sz w:val="24"/>
          <w:lang w:val="es-MX"/>
        </w:rPr>
      </w:pP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usuario debe estar autentificado como vendedor en el sistema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El sistema debe tener conexión con la base de datos</w:t>
      </w:r>
    </w:p>
    <w:p w:rsidR="00651121" w:rsidRDefault="00651121" w:rsidP="00FE0AC1">
      <w:pPr>
        <w:pStyle w:val="BodyText"/>
        <w:numPr>
          <w:ilvl w:val="0"/>
          <w:numId w:val="8"/>
        </w:numPr>
      </w:pPr>
      <w:r>
        <w:t>La impresora debe estar conectada, encendida y configurada en la pc.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g</w:t>
      </w:r>
      <w:r w:rsidR="002C237B">
        <w:rPr>
          <w:rFonts w:ascii="Arial" w:hAnsi="Arial"/>
          <w:sz w:val="24"/>
          <w:lang w:val="es-MX"/>
        </w:rPr>
        <w:t>uardado en base de datos la fact</w:t>
      </w:r>
      <w:r>
        <w:rPr>
          <w:rFonts w:ascii="Arial" w:hAnsi="Arial"/>
          <w:sz w:val="24"/>
          <w:lang w:val="es-MX"/>
        </w:rPr>
        <w:t>ura…</w:t>
      </w:r>
    </w:p>
    <w:p w:rsidR="00FA39B2" w:rsidRDefault="00FA39B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ha-…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FE0AC1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crear una factura</w:t>
            </w:r>
          </w:p>
        </w:tc>
      </w:tr>
      <w:tr w:rsidR="00C74C82">
        <w:tc>
          <w:tcPr>
            <w:tcW w:w="637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D5360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abre el formulario de facturación</w:t>
            </w:r>
          </w:p>
        </w:tc>
      </w:tr>
      <w:tr w:rsidR="00651121">
        <w:tc>
          <w:tcPr>
            <w:tcW w:w="637" w:type="dxa"/>
          </w:tcPr>
          <w:p w:rsidR="00651121" w:rsidRDefault="0065112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651121" w:rsidRDefault="00651121" w:rsidP="002C237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</w:t>
            </w:r>
            <w:r w:rsidR="0000462D">
              <w:rPr>
                <w:rFonts w:ascii="Arial" w:hAnsi="Arial"/>
                <w:sz w:val="24"/>
                <w:lang w:val="es-MX"/>
              </w:rPr>
              <w:t xml:space="preserve"> </w:t>
            </w:r>
            <w:r w:rsidR="002C237B">
              <w:rPr>
                <w:rFonts w:ascii="Arial" w:hAnsi="Arial"/>
                <w:sz w:val="24"/>
                <w:lang w:val="es-MX"/>
              </w:rPr>
              <w:t>registra los datos del articulo (CUALES?</w:t>
            </w:r>
            <w:bookmarkStart w:id="0" w:name="_GoBack"/>
            <w:bookmarkEnd w:id="0"/>
            <w:r w:rsidR="002C237B">
              <w:rPr>
                <w:rFonts w:ascii="Arial" w:hAnsi="Arial"/>
                <w:sz w:val="24"/>
                <w:lang w:val="es-MX"/>
              </w:rPr>
              <w:t>)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actualiza el subtotal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la opción de procesar cobro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total a cobrar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el monto recibido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elige realizar el pago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vuelto que debe dar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10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acepta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11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factura en la base de datos</w:t>
            </w:r>
          </w:p>
        </w:tc>
      </w:tr>
      <w:tr w:rsidR="0043722B">
        <w:tc>
          <w:tcPr>
            <w:tcW w:w="637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12</w:t>
            </w:r>
          </w:p>
        </w:tc>
        <w:tc>
          <w:tcPr>
            <w:tcW w:w="8080" w:type="dxa"/>
          </w:tcPr>
          <w:p w:rsidR="0043722B" w:rsidRDefault="0043722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factura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C5E" w:rsidRDefault="00A92C5E">
      <w:r>
        <w:separator/>
      </w:r>
    </w:p>
  </w:endnote>
  <w:endnote w:type="continuationSeparator" w:id="0">
    <w:p w:rsidR="00A92C5E" w:rsidRDefault="00A9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C5E" w:rsidRDefault="00A92C5E">
      <w:r>
        <w:separator/>
      </w:r>
    </w:p>
  </w:footnote>
  <w:footnote w:type="continuationSeparator" w:id="0">
    <w:p w:rsidR="00A92C5E" w:rsidRDefault="00A92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2C237B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237B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C175C76"/>
    <w:multiLevelType w:val="hybridMultilevel"/>
    <w:tmpl w:val="A3E6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E27BF"/>
    <w:multiLevelType w:val="multilevel"/>
    <w:tmpl w:val="1C60F9F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033A36"/>
    <w:multiLevelType w:val="multilevel"/>
    <w:tmpl w:val="E2740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2D"/>
    <w:rsid w:val="0000462D"/>
    <w:rsid w:val="0010122D"/>
    <w:rsid w:val="00165AC4"/>
    <w:rsid w:val="002C237B"/>
    <w:rsid w:val="0043722B"/>
    <w:rsid w:val="005633CE"/>
    <w:rsid w:val="00651121"/>
    <w:rsid w:val="00652F16"/>
    <w:rsid w:val="006C2E85"/>
    <w:rsid w:val="00707F38"/>
    <w:rsid w:val="009F37AD"/>
    <w:rsid w:val="00A92C5E"/>
    <w:rsid w:val="00C74C82"/>
    <w:rsid w:val="00D53607"/>
    <w:rsid w:val="00DE3E7F"/>
    <w:rsid w:val="00FA39B2"/>
    <w:rsid w:val="00FE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2D"/>
    <w:rPr>
      <w:rFonts w:ascii="Tahoma" w:hAnsi="Tahoma" w:cs="Tahoma"/>
      <w:sz w:val="16"/>
      <w:szCs w:val="16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651121"/>
    <w:rPr>
      <w:rFonts w:ascii="Arial" w:hAnsi="Arial"/>
      <w:sz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Grupo_ING_MARLON\Ingrid_Marlon_Zabdiel__Computec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74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6</cp:revision>
  <cp:lastPrinted>1900-12-31T22:00:00Z</cp:lastPrinted>
  <dcterms:created xsi:type="dcterms:W3CDTF">2015-09-14T05:49:00Z</dcterms:created>
  <dcterms:modified xsi:type="dcterms:W3CDTF">2015-10-14T02:37:00Z</dcterms:modified>
</cp:coreProperties>
</file>