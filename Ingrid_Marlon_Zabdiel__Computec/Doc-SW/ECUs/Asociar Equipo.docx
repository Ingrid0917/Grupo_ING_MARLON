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E041DF" w:rsidP="00A549B9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Asociar</w:t>
      </w:r>
      <w:bookmarkStart w:id="0" w:name="_GoBack"/>
      <w:bookmarkEnd w:id="0"/>
      <w:r w:rsidR="00A549B9">
        <w:rPr>
          <w:rFonts w:ascii="Arial" w:hAnsi="Arial"/>
          <w:sz w:val="24"/>
          <w:lang w:val="es-MX"/>
        </w:rPr>
        <w:t xml:space="preserve"> equipo a una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A549B9" w:rsidP="00A549B9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A549B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Asocia uno o varios equipos a una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A549B9" w:rsidP="00A549B9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tener abierta una factura ya sea nueva o existente</w:t>
      </w:r>
    </w:p>
    <w:p w:rsidR="00A549B9" w:rsidRDefault="00A549B9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A549B9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debe regresar al formulario de registro de boleta de reparación y añadirle la información del equipo registrado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A549B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549B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abre el formulario de registro de equipo</w:t>
            </w:r>
          </w:p>
        </w:tc>
      </w:tr>
      <w:tr w:rsidR="00A549B9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el tipo de equipo (Computadora, Impresora, Celu</w:t>
            </w:r>
            <w:r w:rsidR="00E041DF">
              <w:rPr>
                <w:rFonts w:ascii="Arial" w:hAnsi="Arial"/>
                <w:sz w:val="24"/>
                <w:lang w:val="es-MX"/>
              </w:rPr>
              <w:t>l</w:t>
            </w:r>
            <w:r>
              <w:rPr>
                <w:rFonts w:ascii="Arial" w:hAnsi="Arial"/>
                <w:sz w:val="24"/>
                <w:lang w:val="es-MX"/>
              </w:rPr>
              <w:t>ar)</w:t>
            </w:r>
          </w:p>
        </w:tc>
      </w:tr>
      <w:tr w:rsidR="00A549B9" w:rsidTr="00A549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llena los datos del equipo(Marca, Modelo, Serie)</w:t>
            </w:r>
          </w:p>
        </w:tc>
      </w:tr>
      <w:tr w:rsidR="00A549B9" w:rsidTr="00A549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asociar equipo a la boleta</w:t>
            </w:r>
          </w:p>
        </w:tc>
      </w:tr>
      <w:tr w:rsidR="00A549B9" w:rsidTr="00A549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crea una vista del equipo y lo agrega al formulario de la boleta</w:t>
            </w:r>
          </w:p>
        </w:tc>
      </w:tr>
      <w:tr w:rsidR="00A549B9" w:rsidTr="00A549B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B9" w:rsidRDefault="00A549B9" w:rsidP="00F4721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cierra el formulario de registro de equipo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00" w:rsidRDefault="00743F00">
      <w:r>
        <w:separator/>
      </w:r>
    </w:p>
  </w:endnote>
  <w:endnote w:type="continuationSeparator" w:id="0">
    <w:p w:rsidR="00743F00" w:rsidRDefault="0074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00" w:rsidRDefault="00743F00">
      <w:r>
        <w:separator/>
      </w:r>
    </w:p>
  </w:footnote>
  <w:footnote w:type="continuationSeparator" w:id="0">
    <w:p w:rsidR="00743F00" w:rsidRDefault="00743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549B9">
      <w:rPr>
        <w:noProof/>
        <w:lang w:val="es-MX"/>
      </w:rPr>
      <w:t>02/12/a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41D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B9"/>
    <w:rsid w:val="00743F00"/>
    <w:rsid w:val="00A549B9"/>
    <w:rsid w:val="00C74C82"/>
    <w:rsid w:val="00DE3E7F"/>
    <w:rsid w:val="00E0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9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R\Analisis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3</cp:revision>
  <cp:lastPrinted>1601-01-01T00:00:00Z</cp:lastPrinted>
  <dcterms:created xsi:type="dcterms:W3CDTF">2015-12-02T18:32:00Z</dcterms:created>
  <dcterms:modified xsi:type="dcterms:W3CDTF">2015-12-02T18:42:00Z</dcterms:modified>
</cp:coreProperties>
</file>